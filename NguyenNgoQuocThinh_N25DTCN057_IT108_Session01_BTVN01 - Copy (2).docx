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3FAB" w14:textId="77777777" w:rsidR="00DD0410" w:rsidRDefault="00D4638A">
      <w:pPr>
        <w:spacing w:before="100" w:after="100" w:line="240" w:lineRule="auto"/>
      </w:pP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>Một </w:t>
      </w:r>
      <w:r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  <w:t>tài liệu Word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có dung lượng </w:t>
      </w:r>
      <w:r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  <w:t>50 KB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>. Hãy tính xem trong </w:t>
      </w:r>
      <w:r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  <w:t>1 GB</w:t>
      </w:r>
      <w:r>
        <w:rPr>
          <w:rFonts w:ascii="Arial" w:hAnsi="Arial" w:cs="Arial"/>
          <w:color w:val="FF0000"/>
          <w:sz w:val="36"/>
          <w:szCs w:val="36"/>
          <w:shd w:val="clear" w:color="auto" w:fill="FFFFFF"/>
        </w:rPr>
        <w:t xml:space="preserve"> có thể lưu trữ được bao nhiêu tài liệu Word ?</w:t>
      </w:r>
    </w:p>
    <w:p w14:paraId="2B583DE7" w14:textId="77777777" w:rsidR="00DD0410" w:rsidRDefault="00D4638A">
      <w:pPr>
        <w:spacing w:before="100" w:after="100" w:line="240" w:lineRule="auto"/>
      </w:pPr>
      <w:r>
        <w:rPr>
          <w:rFonts w:ascii="Times New Roman" w:hAnsi="Times New Roman"/>
          <w:sz w:val="36"/>
          <w:szCs w:val="36"/>
        </w:rPr>
        <w:t xml:space="preserve">Để thực hiện các phép tính này, tôi sẽ sử dụng </w:t>
      </w:r>
      <w:r>
        <w:rPr>
          <w:rFonts w:ascii="Times New Roman" w:hAnsi="Times New Roman"/>
          <w:b/>
          <w:bCs/>
          <w:sz w:val="36"/>
          <w:szCs w:val="36"/>
        </w:rPr>
        <w:t>quy ước nhị phân (IEC)</w:t>
      </w:r>
      <w:r>
        <w:rPr>
          <w:rFonts w:ascii="Times New Roman" w:hAnsi="Times New Roman"/>
          <w:sz w:val="36"/>
          <w:szCs w:val="36"/>
        </w:rPr>
        <w:t xml:space="preserve">, vốn là quy ước phổ biến nhất trong các hệ thống máy </w:t>
      </w:r>
      <w:r>
        <w:rPr>
          <w:rFonts w:ascii="Times New Roman" w:hAnsi="Times New Roman"/>
          <w:sz w:val="36"/>
          <w:szCs w:val="36"/>
        </w:rPr>
        <w:t xml:space="preserve">tính như sau : </w:t>
      </w:r>
    </w:p>
    <w:p w14:paraId="734BA0A4" w14:textId="77777777" w:rsidR="00DD0410" w:rsidRDefault="00D4638A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 KB = 1024 byte</w:t>
      </w:r>
    </w:p>
    <w:p w14:paraId="375EB458" w14:textId="77777777" w:rsidR="00DD0410" w:rsidRDefault="00D4638A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 MB = 1024 KB</w:t>
      </w:r>
    </w:p>
    <w:p w14:paraId="47396078" w14:textId="77777777" w:rsidR="00DD0410" w:rsidRDefault="00D4638A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 GB = 1024 MB</w:t>
      </w:r>
    </w:p>
    <w:p w14:paraId="7F36C6E3" w14:textId="77777777" w:rsidR="00DD0410" w:rsidRDefault="00D4638A">
      <w:pPr>
        <w:spacing w:after="0" w:line="240" w:lineRule="auto"/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inline distT="0" distB="0" distL="0" distR="0" wp14:anchorId="549CB59B" wp14:editId="1AEFD84C">
                <wp:extent cx="41614728" cy="1271"/>
                <wp:effectExtent l="0" t="0" r="28572" b="36829"/>
                <wp:docPr id="1" name="Horizont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E227B03" id="Horizontal Line 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378F6DC" w14:textId="77777777" w:rsidR="00DD0410" w:rsidRDefault="00D4638A">
      <w:pPr>
        <w:spacing w:before="100" w:after="100" w:line="240" w:lineRule="auto"/>
        <w:outlineLvl w:val="2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Chuyển đổi dung lượng video</w:t>
      </w:r>
    </w:p>
    <w:p w14:paraId="02A354A1" w14:textId="77777777" w:rsidR="00DD0410" w:rsidRDefault="00D4638A">
      <w:pPr>
        <w:spacing w:before="100" w:after="100" w:line="240" w:lineRule="auto"/>
      </w:pPr>
      <w:r>
        <w:rPr>
          <w:rFonts w:ascii="Times New Roman" w:hAnsi="Times New Roman"/>
          <w:sz w:val="36"/>
          <w:szCs w:val="36"/>
        </w:rPr>
        <w:t xml:space="preserve">Một video có dung lượng </w:t>
      </w:r>
      <w:r>
        <w:rPr>
          <w:rFonts w:ascii="Times New Roman" w:hAnsi="Times New Roman"/>
          <w:b/>
          <w:bCs/>
          <w:sz w:val="36"/>
          <w:szCs w:val="36"/>
        </w:rPr>
        <w:t>500 MB</w:t>
      </w:r>
      <w:r>
        <w:rPr>
          <w:rFonts w:ascii="Times New Roman" w:hAnsi="Times New Roman"/>
          <w:sz w:val="36"/>
          <w:szCs w:val="36"/>
        </w:rPr>
        <w:t>.</w:t>
      </w:r>
    </w:p>
    <w:p w14:paraId="4EF25DF5" w14:textId="77777777" w:rsidR="00DD0410" w:rsidRDefault="00D4638A">
      <w:pPr>
        <w:numPr>
          <w:ilvl w:val="0"/>
          <w:numId w:val="2"/>
        </w:numPr>
        <w:spacing w:before="100" w:after="100" w:line="240" w:lineRule="auto"/>
      </w:pPr>
      <w:r>
        <w:rPr>
          <w:rFonts w:ascii="Times New Roman" w:hAnsi="Times New Roman"/>
          <w:b/>
          <w:bCs/>
          <w:sz w:val="36"/>
          <w:szCs w:val="36"/>
        </w:rPr>
        <w:t>Chuyển đổi sang KB:</w:t>
      </w:r>
    </w:p>
    <w:p w14:paraId="430B660F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= 500×1024 KB</w:t>
      </w:r>
    </w:p>
    <w:p w14:paraId="27572711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= 512000 KB</w:t>
      </w:r>
    </w:p>
    <w:p w14:paraId="558273F1" w14:textId="77777777" w:rsidR="00DD0410" w:rsidRDefault="00D4638A">
      <w:pPr>
        <w:numPr>
          <w:ilvl w:val="0"/>
          <w:numId w:val="2"/>
        </w:numPr>
        <w:spacing w:before="100" w:after="100" w:line="240" w:lineRule="auto"/>
      </w:pPr>
      <w:r>
        <w:rPr>
          <w:rFonts w:ascii="Times New Roman" w:hAnsi="Times New Roman"/>
          <w:b/>
          <w:bCs/>
          <w:sz w:val="36"/>
          <w:szCs w:val="36"/>
        </w:rPr>
        <w:t>Chuyển đổi sang byte:</w:t>
      </w:r>
    </w:p>
    <w:p w14:paraId="08A6CA4F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= 512000 KB ×1024 byte</w:t>
      </w:r>
    </w:p>
    <w:p w14:paraId="01ABDF71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500 MB = </w:t>
      </w:r>
      <w:r>
        <w:rPr>
          <w:rFonts w:ascii="Times New Roman" w:hAnsi="Times New Roman"/>
          <w:sz w:val="36"/>
          <w:szCs w:val="36"/>
        </w:rPr>
        <w:t>524288000 byte</w:t>
      </w:r>
    </w:p>
    <w:p w14:paraId="39A7A201" w14:textId="77777777" w:rsidR="00DD0410" w:rsidRDefault="00D4638A">
      <w:pPr>
        <w:numPr>
          <w:ilvl w:val="0"/>
          <w:numId w:val="2"/>
        </w:numPr>
        <w:spacing w:before="100" w:after="100" w:line="240" w:lineRule="auto"/>
      </w:pPr>
      <w:r>
        <w:rPr>
          <w:rFonts w:ascii="Times New Roman" w:hAnsi="Times New Roman"/>
          <w:b/>
          <w:bCs/>
          <w:sz w:val="36"/>
          <w:szCs w:val="36"/>
        </w:rPr>
        <w:t>Chuyển đổi sang GB:</w:t>
      </w:r>
    </w:p>
    <w:p w14:paraId="6EFEE3CB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= 500/1024 GB</w:t>
      </w:r>
    </w:p>
    <w:p w14:paraId="4375D503" w14:textId="77777777" w:rsidR="00DD0410" w:rsidRDefault="00D4638A">
      <w:pPr>
        <w:numPr>
          <w:ilvl w:val="1"/>
          <w:numId w:val="2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500 MB ≈0,48828 GB</w:t>
      </w:r>
    </w:p>
    <w:p w14:paraId="1A79AE15" w14:textId="77777777" w:rsidR="00DD0410" w:rsidRDefault="00D4638A">
      <w:pPr>
        <w:spacing w:after="0" w:line="240" w:lineRule="auto"/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inline distT="0" distB="0" distL="0" distR="0" wp14:anchorId="7E499F0B" wp14:editId="6967551E">
                <wp:extent cx="39831007" cy="1271"/>
                <wp:effectExtent l="0" t="0" r="21593" b="36829"/>
                <wp:docPr id="2" name="Horizont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1007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FDCEC48" id="Horizontal Line 2" o:spid="_x0000_s1026" style="width:3136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91814E0" w14:textId="77777777" w:rsidR="00DD0410" w:rsidRDefault="00D4638A">
      <w:pPr>
        <w:spacing w:before="100" w:after="100" w:line="240" w:lineRule="auto"/>
        <w:outlineLvl w:val="2"/>
        <w:rPr>
          <w:rFonts w:ascii="Times New Roman" w:hAnsi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/>
          <w:b/>
          <w:bCs/>
          <w:color w:val="FF0000"/>
          <w:sz w:val="36"/>
          <w:szCs w:val="36"/>
        </w:rPr>
        <w:t>Số lượng tài liệu Word trong 1 GB</w:t>
      </w:r>
    </w:p>
    <w:p w14:paraId="3BE5A686" w14:textId="77777777" w:rsidR="00DD0410" w:rsidRDefault="00D4638A">
      <w:pPr>
        <w:spacing w:before="100" w:after="100" w:line="240" w:lineRule="auto"/>
      </w:pPr>
      <w:r>
        <w:rPr>
          <w:rFonts w:ascii="Times New Roman" w:hAnsi="Times New Roman"/>
          <w:sz w:val="36"/>
          <w:szCs w:val="36"/>
        </w:rPr>
        <w:t xml:space="preserve">Một tài liệu Word có dung lượng </w:t>
      </w:r>
      <w:r>
        <w:rPr>
          <w:rFonts w:ascii="Times New Roman" w:hAnsi="Times New Roman"/>
          <w:b/>
          <w:bCs/>
          <w:sz w:val="36"/>
          <w:szCs w:val="36"/>
        </w:rPr>
        <w:t>50 KB</w:t>
      </w:r>
      <w:r>
        <w:rPr>
          <w:rFonts w:ascii="Times New Roman" w:hAnsi="Times New Roman"/>
          <w:sz w:val="36"/>
          <w:szCs w:val="36"/>
        </w:rPr>
        <w:t xml:space="preserve">. Dung lượng có sẵn là </w:t>
      </w:r>
      <w:r>
        <w:rPr>
          <w:rFonts w:ascii="Times New Roman" w:hAnsi="Times New Roman"/>
          <w:b/>
          <w:bCs/>
          <w:sz w:val="36"/>
          <w:szCs w:val="36"/>
        </w:rPr>
        <w:t>1 GB</w:t>
      </w:r>
      <w:r>
        <w:rPr>
          <w:rFonts w:ascii="Times New Roman" w:hAnsi="Times New Roman"/>
          <w:sz w:val="36"/>
          <w:szCs w:val="36"/>
        </w:rPr>
        <w:t>.</w:t>
      </w:r>
    </w:p>
    <w:p w14:paraId="743231A7" w14:textId="77777777" w:rsidR="00DD0410" w:rsidRDefault="00D4638A">
      <w:p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Để tính số lượng tài liệu có thể lưu trữ, trước hết cần đổi đơn vị dung lượng t</w:t>
      </w:r>
      <w:r>
        <w:rPr>
          <w:rFonts w:ascii="Times New Roman" w:hAnsi="Times New Roman"/>
          <w:sz w:val="36"/>
          <w:szCs w:val="36"/>
        </w:rPr>
        <w:t>ừ GB sang KB để đồng nhất.</w:t>
      </w:r>
    </w:p>
    <w:p w14:paraId="44A7BEBE" w14:textId="77777777" w:rsidR="00DD0410" w:rsidRDefault="00D4638A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1 GB = 1024 MB = 1024×1024 KB = 1048576 KB</w:t>
      </w:r>
    </w:p>
    <w:p w14:paraId="724D483A" w14:textId="77777777" w:rsidR="00DD0410" w:rsidRDefault="00D4638A">
      <w:p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Sau đó, lấy tổng dung lượng lưu trữ chia cho dung lượng của một tài liệu.</w:t>
      </w:r>
    </w:p>
    <w:p w14:paraId="19D8C4AC" w14:textId="77777777" w:rsidR="00DD0410" w:rsidRDefault="00D4638A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Số lượng tài liệu = Dung lượng có sẵn / Dung lượng của một tài liệu</w:t>
      </w:r>
    </w:p>
    <w:p w14:paraId="2BFDA7AB" w14:textId="77777777" w:rsidR="00DD0410" w:rsidRDefault="00D4638A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Số lượng tài liệu = 1048576 KB / 50 KB</w:t>
      </w:r>
    </w:p>
    <w:p w14:paraId="3D1612E7" w14:textId="77777777" w:rsidR="00DD0410" w:rsidRDefault="00D4638A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Số lư</w:t>
      </w:r>
      <w:r>
        <w:rPr>
          <w:rFonts w:ascii="Times New Roman" w:hAnsi="Times New Roman"/>
          <w:sz w:val="36"/>
          <w:szCs w:val="36"/>
        </w:rPr>
        <w:t>ợng tài liệu = 20971,52</w:t>
      </w:r>
    </w:p>
    <w:p w14:paraId="12E00236" w14:textId="77777777" w:rsidR="00DD0410" w:rsidRDefault="00D4638A">
      <w:pPr>
        <w:spacing w:before="100" w:after="10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Vì không thể lưu trữ một phần của tài liệu, nên ta chỉ tính phần số nguyên.</w:t>
      </w:r>
    </w:p>
    <w:p w14:paraId="36C18060" w14:textId="77777777" w:rsidR="00DD0410" w:rsidRDefault="00D4638A">
      <w:pPr>
        <w:spacing w:before="100" w:after="100" w:line="240" w:lineRule="auto"/>
      </w:pPr>
      <w:r>
        <w:rPr>
          <w:rFonts w:ascii="Times New Roman" w:hAnsi="Times New Roman"/>
          <w:sz w:val="36"/>
          <w:szCs w:val="36"/>
        </w:rPr>
        <w:t xml:space="preserve">Vậy, trong </w:t>
      </w:r>
      <w:r>
        <w:rPr>
          <w:rFonts w:ascii="Times New Roman" w:hAnsi="Times New Roman"/>
          <w:b/>
          <w:bCs/>
          <w:sz w:val="36"/>
          <w:szCs w:val="36"/>
        </w:rPr>
        <w:t>1 GB</w:t>
      </w:r>
      <w:r>
        <w:rPr>
          <w:rFonts w:ascii="Times New Roman" w:hAnsi="Times New Roman"/>
          <w:sz w:val="36"/>
          <w:szCs w:val="36"/>
        </w:rPr>
        <w:t xml:space="preserve"> có thể lưu trữ được </w:t>
      </w:r>
      <w:r>
        <w:rPr>
          <w:rFonts w:ascii="Times New Roman" w:hAnsi="Times New Roman"/>
          <w:b/>
          <w:bCs/>
          <w:sz w:val="36"/>
          <w:szCs w:val="36"/>
        </w:rPr>
        <w:t>20971</w:t>
      </w:r>
      <w:r>
        <w:rPr>
          <w:rFonts w:ascii="Times New Roman" w:hAnsi="Times New Roman"/>
          <w:sz w:val="36"/>
          <w:szCs w:val="36"/>
        </w:rPr>
        <w:t xml:space="preserve"> tài liệu Word.</w:t>
      </w:r>
    </w:p>
    <w:p w14:paraId="3866A38A" w14:textId="77777777" w:rsidR="00DD0410" w:rsidRDefault="00DD0410">
      <w:pPr>
        <w:rPr>
          <w:sz w:val="36"/>
          <w:szCs w:val="36"/>
        </w:rPr>
      </w:pPr>
    </w:p>
    <w:sectPr w:rsidR="00DD04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580B" w14:textId="77777777" w:rsidR="00D4638A" w:rsidRDefault="00D4638A">
      <w:pPr>
        <w:spacing w:after="0" w:line="240" w:lineRule="auto"/>
      </w:pPr>
      <w:r>
        <w:separator/>
      </w:r>
    </w:p>
  </w:endnote>
  <w:endnote w:type="continuationSeparator" w:id="0">
    <w:p w14:paraId="133EA948" w14:textId="77777777" w:rsidR="00D4638A" w:rsidRDefault="00D4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56B6" w14:textId="77777777" w:rsidR="00D4638A" w:rsidRDefault="00D4638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59CC32" w14:textId="77777777" w:rsidR="00D4638A" w:rsidRDefault="00D46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1B1"/>
    <w:multiLevelType w:val="multilevel"/>
    <w:tmpl w:val="221E509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9A92811"/>
    <w:multiLevelType w:val="multilevel"/>
    <w:tmpl w:val="B9403B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58A62FE2"/>
    <w:multiLevelType w:val="multilevel"/>
    <w:tmpl w:val="3D3458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6A3A7B96"/>
    <w:multiLevelType w:val="multilevel"/>
    <w:tmpl w:val="F940C7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D0410"/>
    <w:rsid w:val="00A50AD6"/>
    <w:rsid w:val="00D4638A"/>
    <w:rsid w:val="00D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85A0"/>
  <w15:docId w15:val="{02B0EE0A-FBFC-413F-A0B6-C23EAD17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2025-09-15T05:41:00Z</dcterms:created>
  <dcterms:modified xsi:type="dcterms:W3CDTF">2025-09-15T05:41:00Z</dcterms:modified>
</cp:coreProperties>
</file>